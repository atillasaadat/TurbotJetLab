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AB624" w14:textId="6A319682" w:rsidR="00E81978" w:rsidRDefault="00573B5F">
      <w:pPr>
        <w:pStyle w:val="Title"/>
      </w:pPr>
      <w:sdt>
        <w:sdtPr>
          <w:rPr>
            <w:rFonts w:ascii="Times New Roman" w:eastAsia="Times New Roman" w:hAnsi="Times New Roman" w:cs="Times New Roman"/>
          </w:rPr>
          <w:alias w:val="Title:"/>
          <w:tag w:val="Title:"/>
          <w:id w:val="726351117"/>
          <w:placeholder>
            <w:docPart w:val="5333DCB1BA05634CB4CB02EC8B5547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573B5F">
            <w:rPr>
              <w:rFonts w:ascii="Times New Roman" w:eastAsia="Times New Roman" w:hAnsi="Times New Roman" w:cs="Times New Roman"/>
            </w:rPr>
            <w:t>MECH-3670 Aerospace Engineering Fundamentals</w:t>
          </w:r>
          <w:r w:rsidRPr="00573B5F">
            <w:rPr>
              <w:rFonts w:ascii="Times New Roman" w:eastAsia="Times New Roman" w:hAnsi="Times New Roman" w:cs="Times New Roman"/>
            </w:rPr>
            <w:br/>
            <w:t>Comparison of Measured and Predicted Turbojet Engine Performance</w:t>
          </w:r>
        </w:sdtContent>
      </w:sdt>
    </w:p>
    <w:p w14:paraId="6E6A4C6E" w14:textId="0B67DE88" w:rsidR="00E81978" w:rsidRDefault="00577C65" w:rsidP="00B823AA">
      <w:pPr>
        <w:pStyle w:val="Title2"/>
      </w:pPr>
      <w:r>
        <w:t>University of Windsor</w:t>
      </w:r>
    </w:p>
    <w:p w14:paraId="2AD0D110" w14:textId="2822EB8B" w:rsidR="00573B5F" w:rsidRDefault="00573B5F" w:rsidP="00B823AA">
      <w:pPr>
        <w:pStyle w:val="Title2"/>
      </w:pPr>
      <w:r>
        <w:t>July 15</w:t>
      </w:r>
      <w:r w:rsidRPr="00573B5F">
        <w:rPr>
          <w:vertAlign w:val="superscript"/>
        </w:rPr>
        <w:t>th</w:t>
      </w:r>
      <w:r>
        <w:t xml:space="preserve"> 2019</w:t>
      </w:r>
    </w:p>
    <w:p w14:paraId="7F03117E" w14:textId="77777777" w:rsidR="00E81978" w:rsidRDefault="00577C65">
      <w:pPr>
        <w:pStyle w:val="Title"/>
      </w:pPr>
      <w:r>
        <w:t>Atilla Saadat</w:t>
      </w:r>
    </w:p>
    <w:p w14:paraId="33C30097" w14:textId="77777777" w:rsidR="00E81978" w:rsidRDefault="00577C65" w:rsidP="00B823AA">
      <w:pPr>
        <w:pStyle w:val="Title2"/>
      </w:pPr>
      <w:r>
        <w:t xml:space="preserve">104411786 – </w:t>
      </w:r>
      <w:hyperlink r:id="rId8" w:history="1">
        <w:r w:rsidRPr="00870E79">
          <w:rPr>
            <w:rStyle w:val="Hyperlink"/>
          </w:rPr>
          <w:t>saadata@uwindsor.ca</w:t>
        </w:r>
      </w:hyperlink>
      <w:r>
        <w:t xml:space="preserve"> </w:t>
      </w:r>
    </w:p>
    <w:p w14:paraId="5AFA7765" w14:textId="77777777" w:rsidR="00577C65" w:rsidRDefault="00577C65" w:rsidP="00577C65">
      <w:pPr>
        <w:pStyle w:val="TOCTitle"/>
      </w:pPr>
    </w:p>
    <w:p w14:paraId="55C35606" w14:textId="77777777" w:rsidR="00577C65" w:rsidRDefault="00577C65" w:rsidP="00577C65">
      <w:pPr>
        <w:pStyle w:val="TOCTitle"/>
      </w:pPr>
    </w:p>
    <w:p w14:paraId="41C81971" w14:textId="77777777" w:rsidR="00577C65" w:rsidRDefault="00577C65" w:rsidP="00577C65">
      <w:pPr>
        <w:pStyle w:val="TOCTitle"/>
      </w:pPr>
    </w:p>
    <w:p w14:paraId="3484E828" w14:textId="77777777" w:rsidR="00577C65" w:rsidRDefault="00577C65" w:rsidP="00577C65">
      <w:pPr>
        <w:pStyle w:val="TOCTitle"/>
      </w:pPr>
    </w:p>
    <w:p w14:paraId="69CB13C8" w14:textId="77777777" w:rsidR="00577C65" w:rsidRDefault="00577C65" w:rsidP="00577C65">
      <w:pPr>
        <w:pStyle w:val="TOCTitle"/>
      </w:pPr>
    </w:p>
    <w:p w14:paraId="2EC2C3E9" w14:textId="77777777" w:rsidR="00577C65" w:rsidRDefault="00577C65" w:rsidP="00577C65">
      <w:pPr>
        <w:pStyle w:val="TOCTitle"/>
      </w:pPr>
    </w:p>
    <w:p w14:paraId="00E29CD6" w14:textId="77777777" w:rsidR="00577C65" w:rsidRDefault="00577C65" w:rsidP="00577C65">
      <w:pPr>
        <w:pStyle w:val="TOCTitle"/>
      </w:pPr>
    </w:p>
    <w:p w14:paraId="10A77365" w14:textId="77777777" w:rsidR="00577C65" w:rsidRDefault="00577C65" w:rsidP="00577C65">
      <w:pPr>
        <w:pStyle w:val="TOCTitle"/>
      </w:pPr>
    </w:p>
    <w:p w14:paraId="03029F45" w14:textId="77777777" w:rsidR="00577C65" w:rsidRDefault="00577C65" w:rsidP="00577C65">
      <w:pPr>
        <w:pStyle w:val="TOCTitle"/>
      </w:pPr>
    </w:p>
    <w:p w14:paraId="16A4D42D" w14:textId="77777777" w:rsidR="00E80361" w:rsidRDefault="00E80361" w:rsidP="00577C65">
      <w:pPr>
        <w:pStyle w:val="TOCTitle"/>
      </w:pPr>
    </w:p>
    <w:p w14:paraId="4C6C83B9" w14:textId="77777777" w:rsidR="00E80361" w:rsidRDefault="00E80361" w:rsidP="00577C65">
      <w:pPr>
        <w:pStyle w:val="TOCTitle"/>
      </w:pPr>
    </w:p>
    <w:p w14:paraId="7A064056" w14:textId="77777777" w:rsidR="00577C65" w:rsidRDefault="00577C65" w:rsidP="00577C65">
      <w:pPr>
        <w:pStyle w:val="TOCTitle"/>
      </w:pPr>
    </w:p>
    <w:p w14:paraId="5CDF0998" w14:textId="77777777" w:rsidR="00577C65" w:rsidRDefault="00577C65" w:rsidP="00577C65">
      <w:pPr>
        <w:pStyle w:val="TOCTitle"/>
      </w:pPr>
    </w:p>
    <w:p w14:paraId="737FEADA" w14:textId="77777777" w:rsidR="00577C65" w:rsidRPr="002E70E9" w:rsidRDefault="00577C65" w:rsidP="00577C65">
      <w:pPr>
        <w:pStyle w:val="TOCTitle"/>
      </w:pPr>
      <w:r w:rsidRPr="002E70E9">
        <w:lastRenderedPageBreak/>
        <w:t>TABLE OF CONTENTS</w:t>
      </w:r>
    </w:p>
    <w:p w14:paraId="0D6196D9" w14:textId="77777777" w:rsidR="00577C65" w:rsidRPr="0003028F" w:rsidRDefault="00A7344E" w:rsidP="00577C65">
      <w:pPr>
        <w:pStyle w:val="Level1"/>
      </w:pPr>
      <w:r>
        <w:rPr>
          <w:webHidden/>
        </w:rPr>
        <w:t>Introduction</w:t>
      </w:r>
      <w:r w:rsidR="00577C65" w:rsidRPr="0003028F">
        <w:rPr>
          <w:webHidden/>
        </w:rPr>
        <w:tab/>
      </w:r>
      <w:r>
        <w:rPr>
          <w:webHidden/>
        </w:rPr>
        <w:t>3</w:t>
      </w:r>
    </w:p>
    <w:p w14:paraId="73E4BACD" w14:textId="77777777" w:rsidR="00577C65" w:rsidRPr="0003028F" w:rsidRDefault="00A7344E" w:rsidP="00577C65">
      <w:pPr>
        <w:pStyle w:val="Level1"/>
      </w:pPr>
      <w:r>
        <w:rPr>
          <w:webHidden/>
        </w:rPr>
        <w:t>Airfoil selection process methodology</w:t>
      </w:r>
      <w:r w:rsidR="00577C65" w:rsidRPr="0003028F">
        <w:rPr>
          <w:webHidden/>
        </w:rPr>
        <w:tab/>
      </w:r>
      <w:r>
        <w:rPr>
          <w:webHidden/>
        </w:rPr>
        <w:t>3</w:t>
      </w:r>
    </w:p>
    <w:p w14:paraId="28DF3E9D" w14:textId="77777777" w:rsidR="00577C65" w:rsidRDefault="00A7344E" w:rsidP="00577C65">
      <w:pPr>
        <w:pStyle w:val="Level2"/>
        <w:rPr>
          <w:webHidden/>
        </w:rPr>
      </w:pPr>
      <w:r>
        <w:rPr>
          <w:webHidden/>
        </w:rPr>
        <w:t>step 1</w:t>
      </w:r>
      <w:r w:rsidR="00577C65" w:rsidRPr="00AF7456">
        <w:rPr>
          <w:webHidden/>
        </w:rPr>
        <w:tab/>
      </w:r>
      <w:r>
        <w:rPr>
          <w:webHidden/>
        </w:rPr>
        <w:t>3</w:t>
      </w:r>
    </w:p>
    <w:p w14:paraId="1771D57E" w14:textId="77777777" w:rsidR="00A7344E" w:rsidRPr="00AF7456" w:rsidRDefault="00A7344E" w:rsidP="00A7344E">
      <w:pPr>
        <w:pStyle w:val="Level2"/>
      </w:pPr>
      <w:r>
        <w:rPr>
          <w:webHidden/>
        </w:rPr>
        <w:t>step 2</w:t>
      </w:r>
      <w:r w:rsidRPr="00AF7456">
        <w:rPr>
          <w:webHidden/>
        </w:rPr>
        <w:tab/>
      </w:r>
      <w:r>
        <w:rPr>
          <w:webHidden/>
        </w:rPr>
        <w:t>4</w:t>
      </w:r>
    </w:p>
    <w:p w14:paraId="05180F0E" w14:textId="77777777" w:rsidR="00A7344E" w:rsidRPr="00AF7456" w:rsidRDefault="00A7344E" w:rsidP="00A7344E">
      <w:pPr>
        <w:pStyle w:val="Level2"/>
      </w:pPr>
      <w:r>
        <w:rPr>
          <w:webHidden/>
        </w:rPr>
        <w:t>step 3</w:t>
      </w:r>
      <w:r w:rsidRPr="00AF7456">
        <w:rPr>
          <w:webHidden/>
        </w:rPr>
        <w:tab/>
      </w:r>
      <w:r>
        <w:rPr>
          <w:webHidden/>
        </w:rPr>
        <w:t>4</w:t>
      </w:r>
    </w:p>
    <w:p w14:paraId="07063C1E" w14:textId="77777777" w:rsidR="00A7344E" w:rsidRPr="00AF7456" w:rsidRDefault="00A7344E" w:rsidP="00A7344E">
      <w:pPr>
        <w:pStyle w:val="Level2"/>
      </w:pPr>
      <w:r>
        <w:rPr>
          <w:webHidden/>
        </w:rPr>
        <w:t>step 4</w:t>
      </w:r>
      <w:r w:rsidRPr="00AF7456">
        <w:rPr>
          <w:webHidden/>
        </w:rPr>
        <w:tab/>
      </w:r>
      <w:r>
        <w:rPr>
          <w:webHidden/>
        </w:rPr>
        <w:t>4</w:t>
      </w:r>
    </w:p>
    <w:p w14:paraId="153D0EF0" w14:textId="77777777" w:rsidR="00A7344E" w:rsidRPr="00AF7456" w:rsidRDefault="00A7344E" w:rsidP="00A7344E">
      <w:pPr>
        <w:pStyle w:val="Level2"/>
      </w:pPr>
      <w:r>
        <w:rPr>
          <w:webHidden/>
        </w:rPr>
        <w:t>step 5</w:t>
      </w:r>
      <w:r w:rsidRPr="00AF7456">
        <w:rPr>
          <w:webHidden/>
        </w:rPr>
        <w:tab/>
      </w:r>
      <w:r>
        <w:rPr>
          <w:webHidden/>
        </w:rPr>
        <w:t>5</w:t>
      </w:r>
    </w:p>
    <w:p w14:paraId="6272BDF7" w14:textId="77777777" w:rsidR="00A7344E" w:rsidRPr="00AF7456" w:rsidRDefault="00A7344E" w:rsidP="00A7344E">
      <w:pPr>
        <w:pStyle w:val="Level2"/>
      </w:pPr>
      <w:r>
        <w:rPr>
          <w:webHidden/>
        </w:rPr>
        <w:t>step 6</w:t>
      </w:r>
      <w:r w:rsidRPr="00AF7456">
        <w:rPr>
          <w:webHidden/>
        </w:rPr>
        <w:tab/>
      </w:r>
      <w:r>
        <w:rPr>
          <w:webHidden/>
        </w:rPr>
        <w:t>5</w:t>
      </w:r>
    </w:p>
    <w:p w14:paraId="66EE9015" w14:textId="77777777" w:rsidR="00A7344E" w:rsidRPr="00AF7456" w:rsidRDefault="00A7344E" w:rsidP="00A7344E">
      <w:pPr>
        <w:pStyle w:val="Level2"/>
      </w:pPr>
      <w:r>
        <w:rPr>
          <w:webHidden/>
        </w:rPr>
        <w:t>step 7</w:t>
      </w:r>
      <w:r w:rsidRPr="00AF7456">
        <w:rPr>
          <w:webHidden/>
        </w:rPr>
        <w:tab/>
      </w:r>
      <w:r>
        <w:rPr>
          <w:webHidden/>
        </w:rPr>
        <w:t>7</w:t>
      </w:r>
    </w:p>
    <w:p w14:paraId="691A7049" w14:textId="77777777" w:rsidR="00A7344E" w:rsidRPr="00AF7456" w:rsidRDefault="00A7344E" w:rsidP="00A7344E">
      <w:pPr>
        <w:pStyle w:val="Level2"/>
      </w:pPr>
      <w:r>
        <w:rPr>
          <w:webHidden/>
        </w:rPr>
        <w:t>step 8</w:t>
      </w:r>
      <w:r w:rsidRPr="00AF7456">
        <w:rPr>
          <w:webHidden/>
        </w:rPr>
        <w:tab/>
      </w:r>
      <w:r>
        <w:rPr>
          <w:webHidden/>
        </w:rPr>
        <w:t>8</w:t>
      </w:r>
    </w:p>
    <w:p w14:paraId="3652879F" w14:textId="77777777" w:rsidR="00577C65" w:rsidRDefault="00A7344E" w:rsidP="00577C65">
      <w:pPr>
        <w:pStyle w:val="Level1"/>
        <w:rPr>
          <w:webHidden/>
        </w:rPr>
      </w:pPr>
      <w:r>
        <w:rPr>
          <w:webHidden/>
        </w:rPr>
        <w:t>Discussion &amp; Conclusion</w:t>
      </w:r>
      <w:r w:rsidR="00577C65" w:rsidRPr="0003028F">
        <w:rPr>
          <w:webHidden/>
        </w:rPr>
        <w:tab/>
      </w:r>
      <w:r>
        <w:rPr>
          <w:webHidden/>
        </w:rPr>
        <w:t>6</w:t>
      </w:r>
    </w:p>
    <w:p w14:paraId="1729B635" w14:textId="77777777" w:rsidR="00A7344E" w:rsidRPr="0003028F" w:rsidRDefault="00A7344E" w:rsidP="00A7344E">
      <w:pPr>
        <w:pStyle w:val="Level1"/>
      </w:pPr>
      <w:r>
        <w:rPr>
          <w:webHidden/>
        </w:rPr>
        <w:t>Appendix</w:t>
      </w:r>
      <w:r w:rsidRPr="0003028F">
        <w:rPr>
          <w:webHidden/>
        </w:rPr>
        <w:tab/>
      </w:r>
      <w:r>
        <w:rPr>
          <w:webHidden/>
        </w:rPr>
        <w:t>7</w:t>
      </w:r>
    </w:p>
    <w:p w14:paraId="363FC1C2" w14:textId="77777777" w:rsidR="00A7344E" w:rsidRPr="00AF7456" w:rsidRDefault="00A7344E" w:rsidP="00A7344E">
      <w:pPr>
        <w:pStyle w:val="Level2"/>
      </w:pPr>
      <w:r>
        <w:rPr>
          <w:webHidden/>
        </w:rPr>
        <w:t>Appendix A</w:t>
      </w:r>
      <w:r w:rsidR="00F11FED">
        <w:rPr>
          <w:webHidden/>
        </w:rPr>
        <w:t xml:space="preserve"> – Python Script</w:t>
      </w:r>
      <w:r w:rsidRPr="00AF7456">
        <w:rPr>
          <w:webHidden/>
        </w:rPr>
        <w:tab/>
      </w:r>
      <w:r>
        <w:rPr>
          <w:webHidden/>
        </w:rPr>
        <w:t>7</w:t>
      </w:r>
    </w:p>
    <w:p w14:paraId="46F8F349" w14:textId="77777777" w:rsidR="00A7344E" w:rsidRPr="00AF7456" w:rsidRDefault="00A7344E" w:rsidP="00A7344E">
      <w:pPr>
        <w:pStyle w:val="Level2"/>
      </w:pPr>
      <w:r>
        <w:rPr>
          <w:webHidden/>
        </w:rPr>
        <w:t>Appendix B</w:t>
      </w:r>
      <w:r w:rsidR="00F11FED">
        <w:rPr>
          <w:webHidden/>
        </w:rPr>
        <w:t xml:space="preserve"> – Python Output</w:t>
      </w:r>
      <w:r w:rsidRPr="00AF7456">
        <w:rPr>
          <w:webHidden/>
        </w:rPr>
        <w:tab/>
      </w:r>
      <w:r>
        <w:rPr>
          <w:webHidden/>
        </w:rPr>
        <w:t>9</w:t>
      </w:r>
    </w:p>
    <w:p w14:paraId="579A201E" w14:textId="77777777" w:rsidR="00A7344E" w:rsidRPr="0003028F" w:rsidRDefault="00A7344E" w:rsidP="00A7344E">
      <w:pPr>
        <w:pStyle w:val="Level1"/>
      </w:pPr>
      <w:r>
        <w:rPr>
          <w:webHidden/>
        </w:rPr>
        <w:t>References</w:t>
      </w:r>
      <w:r w:rsidRPr="0003028F">
        <w:rPr>
          <w:webHidden/>
        </w:rPr>
        <w:tab/>
      </w:r>
      <w:r>
        <w:rPr>
          <w:webHidden/>
        </w:rPr>
        <w:t>11</w:t>
      </w:r>
    </w:p>
    <w:p w14:paraId="4ECF0E9E" w14:textId="77777777" w:rsidR="00577C65" w:rsidRDefault="00577C65" w:rsidP="00577C65">
      <w:pPr>
        <w:pStyle w:val="Level3"/>
        <w:ind w:left="0"/>
      </w:pPr>
    </w:p>
    <w:p w14:paraId="78709691" w14:textId="77777777" w:rsidR="00577C65" w:rsidRDefault="00577C65" w:rsidP="00577C65">
      <w:pPr>
        <w:pStyle w:val="Level3"/>
        <w:ind w:left="0"/>
      </w:pPr>
    </w:p>
    <w:p w14:paraId="124D2A58" w14:textId="77777777" w:rsidR="00577C65" w:rsidRDefault="00577C65" w:rsidP="00577C65">
      <w:pPr>
        <w:pStyle w:val="TOCTitle"/>
      </w:pPr>
      <w:r>
        <w:t>List of Tables &amp; Figures</w:t>
      </w:r>
    </w:p>
    <w:p w14:paraId="355E3A93" w14:textId="77777777" w:rsidR="00577C65" w:rsidRDefault="00F11FED" w:rsidP="00577C65">
      <w:pPr>
        <w:pStyle w:val="Level2"/>
        <w:rPr>
          <w:webHidden/>
        </w:rPr>
      </w:pPr>
      <w:r>
        <w:t xml:space="preserve">Table A – Airfoil Analysis results </w:t>
      </w:r>
      <w:r w:rsidR="00577C65" w:rsidRPr="00AF7456">
        <w:rPr>
          <w:webHidden/>
        </w:rPr>
        <w:tab/>
      </w:r>
      <w:r>
        <w:rPr>
          <w:webHidden/>
        </w:rPr>
        <w:t>9</w:t>
      </w:r>
    </w:p>
    <w:p w14:paraId="7AF9F39D" w14:textId="77777777" w:rsidR="00F11FED" w:rsidRPr="00AF7456" w:rsidRDefault="00F11FED" w:rsidP="00577C65">
      <w:pPr>
        <w:pStyle w:val="Level2"/>
      </w:pPr>
    </w:p>
    <w:p w14:paraId="6203C28C" w14:textId="77777777" w:rsidR="00F11FED" w:rsidRDefault="00F11FED" w:rsidP="00F11FED">
      <w:pPr>
        <w:pStyle w:val="Level2"/>
        <w:rPr>
          <w:webHidden/>
        </w:rPr>
      </w:pPr>
      <w:r>
        <w:t xml:space="preserve">Figure 1 – </w:t>
      </w:r>
      <w:proofErr w:type="spellStart"/>
      <w:r>
        <w:t>Xfoil</w:t>
      </w:r>
      <w:proofErr w:type="spellEnd"/>
      <w:r>
        <w:t xml:space="preserve"> PPOL output </w:t>
      </w:r>
      <w:r w:rsidR="00577C65" w:rsidRPr="00AF7456">
        <w:rPr>
          <w:webHidden/>
        </w:rPr>
        <w:tab/>
      </w:r>
      <w:r>
        <w:rPr>
          <w:webHidden/>
        </w:rPr>
        <w:t>10</w:t>
      </w:r>
    </w:p>
    <w:p w14:paraId="454B6015" w14:textId="5EB2F01D" w:rsidR="00F11FED" w:rsidRDefault="00F11FED" w:rsidP="00F11FED">
      <w:pPr>
        <w:pStyle w:val="Level2"/>
        <w:rPr>
          <w:webHidden/>
        </w:rPr>
      </w:pPr>
      <w:r>
        <w:t xml:space="preserve">Figure 1 – </w:t>
      </w:r>
      <w:r w:rsidRPr="00F11FED">
        <w:t xml:space="preserve">Figure 2 – </w:t>
      </w:r>
      <w:proofErr w:type="spellStart"/>
      <w:r w:rsidRPr="00F11FED">
        <w:t>Xfoil</w:t>
      </w:r>
      <w:proofErr w:type="spellEnd"/>
      <w:r w:rsidRPr="00F11FED">
        <w:t xml:space="preserve"> PPOL output – closeup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F11FED">
        <w:t xml:space="preserve"> vs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11FED">
        <w:t>diagram</w:t>
      </w:r>
      <w:r w:rsidRPr="00AF7456">
        <w:rPr>
          <w:webHidden/>
        </w:rPr>
        <w:tab/>
      </w:r>
      <w:r>
        <w:rPr>
          <w:webHidden/>
        </w:rPr>
        <w:t>10</w:t>
      </w:r>
    </w:p>
    <w:p w14:paraId="11B2605B" w14:textId="46B1AC8A" w:rsidR="00573B5F" w:rsidRDefault="00573B5F" w:rsidP="00F11FED">
      <w:pPr>
        <w:pStyle w:val="Level2"/>
      </w:pPr>
    </w:p>
    <w:p w14:paraId="29350912" w14:textId="77777777" w:rsidR="00573B5F" w:rsidRDefault="00573B5F">
      <w:pPr>
        <w:spacing w:line="480" w:lineRule="auto"/>
        <w:ind w:firstLine="720"/>
        <w:rPr>
          <w:rFonts w:asciiTheme="majorHAnsi" w:hAnsiTheme="majorHAnsi"/>
          <w:smallCaps/>
          <w:color w:val="000000"/>
          <w:sz w:val="20"/>
          <w:szCs w:val="20"/>
        </w:rPr>
      </w:pPr>
      <w:r>
        <w:br w:type="page"/>
      </w:r>
    </w:p>
    <w:p w14:paraId="73CAD09A" w14:textId="6A8643F9" w:rsidR="00573B5F" w:rsidRPr="00FD3973" w:rsidRDefault="00BC3E20" w:rsidP="00FD3973">
      <w:pPr>
        <w:rPr>
          <w:b/>
          <w:sz w:val="28"/>
        </w:rPr>
      </w:pPr>
      <w:r w:rsidRPr="00FD3973">
        <w:rPr>
          <w:b/>
          <w:sz w:val="28"/>
        </w:rPr>
        <w:lastRenderedPageBreak/>
        <w:t>Analysis of Experimental Data:</w:t>
      </w:r>
    </w:p>
    <w:p w14:paraId="273F33F9" w14:textId="77777777" w:rsidR="00FD3973" w:rsidRPr="00BC3E20" w:rsidRDefault="00FD3973" w:rsidP="00FD3973">
      <w:pPr>
        <w:rPr>
          <w:rFonts w:ascii="Times" w:hAnsi="Times"/>
          <w:sz w:val="32"/>
        </w:rPr>
      </w:pPr>
    </w:p>
    <w:p w14:paraId="48A6349C" w14:textId="77777777" w:rsidR="00BC3E20" w:rsidRDefault="00BC3E20" w:rsidP="00FD3973">
      <w:pPr>
        <w:rPr>
          <w:rFonts w:ascii="Times" w:hAnsi="Times"/>
        </w:rPr>
      </w:pPr>
      <w:r w:rsidRPr="00BC3E20">
        <w:rPr>
          <w:rFonts w:ascii="Times" w:hAnsi="Times"/>
        </w:rPr>
        <w:t xml:space="preserve">Step 3: </w:t>
      </w:r>
      <w:r>
        <w:rPr>
          <w:rFonts w:ascii="Times" w:hAnsi="Times"/>
        </w:rPr>
        <w:br/>
      </w:r>
    </w:p>
    <w:p w14:paraId="2518CF42" w14:textId="4704ECEB" w:rsidR="00BC3E20" w:rsidRPr="00BC3E20" w:rsidRDefault="00BC3E20" w:rsidP="00FD3973">
      <w:pPr>
        <w:rPr>
          <w:rFonts w:ascii="Times" w:hAnsi="Times"/>
        </w:rPr>
      </w:pPr>
      <w:r w:rsidRPr="00BC3E20">
        <w:rPr>
          <w:rFonts w:ascii="Times" w:hAnsi="Times"/>
        </w:rPr>
        <w:t>Heat transfer</w:t>
      </w:r>
      <w:r>
        <w:rPr>
          <w:rFonts w:ascii="Times" w:hAnsi="Times"/>
        </w:rPr>
        <w:t xml:space="preserve"> from fuel: </w:t>
      </w:r>
      <m:oMath>
        <m:acc>
          <m:accPr>
            <m:chr m:val="̇"/>
            <m:ctrlPr>
              <w:rPr>
                <w:rFonts w:ascii="Cambria Math" w:hAnsi="Cambria Math"/>
                <w:i/>
                <w:smallCaps/>
                <w:color w:val="000000"/>
                <w:szCs w:val="20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=f×HV→f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mallCaps/>
                        <w:color w:val="00000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fuel</m:t>
                </m:r>
              </m:sub>
            </m:sSub>
          </m:num>
          <m:den>
            <m:acc>
              <m:accPr>
                <m:chr m:val="̇"/>
                <m:ctrlPr>
                  <w:rPr>
                    <w:rFonts w:ascii="Cambria Math" w:hAnsi="Cambria Math"/>
                    <w:i/>
                    <w:smallCaps/>
                    <w:color w:val="00000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̇"/>
                <m:ctrlPr>
                  <w:rPr>
                    <w:rFonts w:ascii="Cambria Math" w:hAnsi="Cambria Math"/>
                    <w:i/>
                    <w:smallCaps/>
                    <w:color w:val="00000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r>
              <w:rPr>
                <w:rFonts w:ascii="Cambria Math" w:hAnsi="Cambria Math"/>
              </w:rPr>
              <m:t>HV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c,exit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c,inlet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HV</m:t>
            </m:r>
          </m:den>
        </m:f>
      </m:oMath>
    </w:p>
    <w:p w14:paraId="6AC745A4" w14:textId="2E960E38" w:rsidR="00BC3E20" w:rsidRDefault="00BC3E20" w:rsidP="00FD3973"/>
    <w:p w14:paraId="4DAC547B" w14:textId="61CAC8F4" w:rsidR="00BC3E20" w:rsidRDefault="00BC3E20" w:rsidP="00FD3973">
      <w:r>
        <w:t>Step 5:</w:t>
      </w:r>
    </w:p>
    <w:p w14:paraId="3B8C29EF" w14:textId="0B3181E1" w:rsidR="00BC3E20" w:rsidRDefault="00BC3E20" w:rsidP="00FD3973"/>
    <w:p w14:paraId="62156978" w14:textId="77777777" w:rsidR="007A4047" w:rsidRDefault="00BC3E20" w:rsidP="00FD3973">
      <w:r>
        <w:t xml:space="preserve">Specific </w:t>
      </w:r>
      <w:r w:rsidR="007A4047">
        <w:t xml:space="preserve">Turbine </w:t>
      </w:r>
      <w:r>
        <w:t>work</w:t>
      </w:r>
      <w:r w:rsidR="007A4047">
        <w:t>:</w:t>
      </w:r>
    </w:p>
    <w:p w14:paraId="68214B07" w14:textId="35F9BA2B" w:rsidR="007A4047" w:rsidRPr="007A4047" w:rsidRDefault="007A4047" w:rsidP="00FD3973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mallCaps/>
                  <w:color w:val="000000"/>
                  <w:szCs w:val="20"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mallCaps/>
                      <w:color w:val="00000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mallCaps/>
                          <w:color w:val="00000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fuel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t,inlet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t,exit</m:t>
                  </m:r>
                </m:sub>
              </m:sSub>
            </m:e>
          </m:d>
        </m:oMath>
      </m:oMathPara>
    </w:p>
    <w:p w14:paraId="4867E2B4" w14:textId="615E40F0" w:rsidR="007A4047" w:rsidRPr="004170EC" w:rsidRDefault="007A4047" w:rsidP="00FD3973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mallCaps/>
                  <w:color w:val="000000"/>
                  <w:szCs w:val="20"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mallCaps/>
                      <w:color w:val="00000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mallCaps/>
                      <w:color w:val="00000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1+f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t,inlet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t,exit</m:t>
                  </m:r>
                </m:sub>
              </m:sSub>
            </m:e>
          </m:d>
        </m:oMath>
      </m:oMathPara>
    </w:p>
    <w:p w14:paraId="77EE221B" w14:textId="059F6DBB" w:rsidR="004170EC" w:rsidRDefault="004170EC" w:rsidP="00FD3973"/>
    <w:p w14:paraId="50416597" w14:textId="0C05A97A" w:rsidR="004170EC" w:rsidRDefault="004170EC" w:rsidP="00FD3973">
      <w:pPr>
        <w:rPr>
          <w:smallCaps/>
          <w:color w:val="000000"/>
          <w:szCs w:val="20"/>
        </w:rPr>
      </w:pPr>
      <w:r w:rsidRPr="004170EC">
        <w:t xml:space="preserve">Solving </w:t>
      </w:r>
      <w:r w:rsidR="00FD3973">
        <w:t xml:space="preserve">system of equations for </w:t>
      </w:r>
      <m:oMath>
        <m:acc>
          <m:accPr>
            <m:chr m:val="̇"/>
            <m:ctrlPr>
              <w:rPr>
                <w:rFonts w:ascii="Cambria Math" w:hAnsi="Cambria Math"/>
                <w:i/>
                <w:smallCaps/>
                <w:color w:val="000000"/>
                <w:szCs w:val="20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  <w:smallCaps/>
            <w:color w:val="000000"/>
            <w:szCs w:val="20"/>
          </w:rPr>
          <m:t xml:space="preserve"> &amp; f</m:t>
        </m:r>
      </m:oMath>
      <w:r w:rsidR="00FD3973">
        <w:rPr>
          <w:smallCaps/>
          <w:color w:val="000000"/>
          <w:szCs w:val="20"/>
        </w:rPr>
        <w:t xml:space="preserve">: </w:t>
      </w:r>
    </w:p>
    <w:p w14:paraId="50435329" w14:textId="0B007AAF" w:rsidR="00FD3973" w:rsidRDefault="00FD3973" w:rsidP="00FD3973"/>
    <w:p w14:paraId="60EE368E" w14:textId="77777777" w:rsidR="006E7653" w:rsidRPr="006E7653" w:rsidRDefault="006E7653" w:rsidP="00FD3973"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t,inlet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t,exit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 xml:space="preserve">HV-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t,inlet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t,exit</m:t>
                      </m:r>
                    </m:sub>
                  </m:sSub>
                </m:e>
              </m:d>
            </m:den>
          </m:f>
        </m:oMath>
      </m:oMathPara>
    </w:p>
    <w:p w14:paraId="509D9F1B" w14:textId="77777777" w:rsidR="006E7653" w:rsidRPr="006E7653" w:rsidRDefault="006E7653" w:rsidP="00FD3973"/>
    <w:p w14:paraId="2C6F4C17" w14:textId="14C59F72" w:rsidR="00FD3973" w:rsidRDefault="00C15250" w:rsidP="00FD3973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=f×HV</m:t>
          </m:r>
          <m: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p w14:paraId="356B41A8" w14:textId="77777777" w:rsidR="00FD3973" w:rsidRPr="004170EC" w:rsidRDefault="00FD3973" w:rsidP="007A4047">
      <w:pPr>
        <w:pStyle w:val="Level2"/>
        <w:rPr>
          <w:rFonts w:asciiTheme="minorHAnsi" w:hAnsiTheme="minorHAnsi" w:cstheme="minorHAnsi"/>
          <w:sz w:val="24"/>
        </w:rPr>
      </w:pPr>
    </w:p>
    <w:sectPr w:rsidR="00FD3973" w:rsidRPr="004170EC">
      <w:footerReference w:type="even" r:id="rId9"/>
      <w:footerReference w:type="defaul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F1236" w14:textId="77777777" w:rsidR="007C1702" w:rsidRDefault="007C1702">
      <w:r>
        <w:separator/>
      </w:r>
    </w:p>
    <w:p w14:paraId="556AAA83" w14:textId="77777777" w:rsidR="007C1702" w:rsidRDefault="007C1702"/>
  </w:endnote>
  <w:endnote w:type="continuationSeparator" w:id="0">
    <w:p w14:paraId="6D9E7FF1" w14:textId="77777777" w:rsidR="007C1702" w:rsidRDefault="007C1702">
      <w:r>
        <w:continuationSeparator/>
      </w:r>
    </w:p>
    <w:p w14:paraId="749F3643" w14:textId="77777777" w:rsidR="007C1702" w:rsidRDefault="007C17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837551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28987F" w14:textId="77777777" w:rsidR="00E80361" w:rsidRDefault="00E80361" w:rsidP="00870E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6F060B" w14:textId="77777777" w:rsidR="00E80361" w:rsidRDefault="00E80361" w:rsidP="00E803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114712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997D3F" w14:textId="77777777" w:rsidR="00E80361" w:rsidRDefault="00E80361" w:rsidP="00870E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6566B78C" w14:textId="77777777" w:rsidR="00E80361" w:rsidRDefault="00E80361" w:rsidP="00E803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DFF51" w14:textId="77777777" w:rsidR="007C1702" w:rsidRDefault="007C1702">
      <w:r>
        <w:separator/>
      </w:r>
    </w:p>
    <w:p w14:paraId="12C8A776" w14:textId="77777777" w:rsidR="007C1702" w:rsidRDefault="007C1702"/>
  </w:footnote>
  <w:footnote w:type="continuationSeparator" w:id="0">
    <w:p w14:paraId="74D32BA3" w14:textId="77777777" w:rsidR="007C1702" w:rsidRDefault="007C1702">
      <w:r>
        <w:continuationSeparator/>
      </w:r>
    </w:p>
    <w:p w14:paraId="643DFA48" w14:textId="77777777" w:rsidR="007C1702" w:rsidRDefault="007C17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5E25AB"/>
    <w:multiLevelType w:val="multilevel"/>
    <w:tmpl w:val="764E1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000637"/>
    <w:multiLevelType w:val="multilevel"/>
    <w:tmpl w:val="3CDC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8B4C15"/>
    <w:multiLevelType w:val="multilevel"/>
    <w:tmpl w:val="2D82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50D6B4F"/>
    <w:multiLevelType w:val="multilevel"/>
    <w:tmpl w:val="0934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7"/>
  </w:num>
  <w:num w:numId="13">
    <w:abstractNumId w:val="14"/>
  </w:num>
  <w:num w:numId="14">
    <w:abstractNumId w:val="12"/>
  </w:num>
  <w:num w:numId="15">
    <w:abstractNumId w:val="16"/>
  </w:num>
  <w:num w:numId="16">
    <w:abstractNumId w:val="15"/>
  </w:num>
  <w:num w:numId="17">
    <w:abstractNumId w:val="10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65"/>
    <w:rsid w:val="00026B98"/>
    <w:rsid w:val="00083717"/>
    <w:rsid w:val="000966B1"/>
    <w:rsid w:val="000C125C"/>
    <w:rsid w:val="000D3F41"/>
    <w:rsid w:val="000E2D89"/>
    <w:rsid w:val="00142A7B"/>
    <w:rsid w:val="002459CC"/>
    <w:rsid w:val="00281F18"/>
    <w:rsid w:val="002911E3"/>
    <w:rsid w:val="00355DCA"/>
    <w:rsid w:val="003D1551"/>
    <w:rsid w:val="003F6D4A"/>
    <w:rsid w:val="004170EC"/>
    <w:rsid w:val="004C0BE1"/>
    <w:rsid w:val="004E0B3B"/>
    <w:rsid w:val="004F1805"/>
    <w:rsid w:val="00530F69"/>
    <w:rsid w:val="005423C1"/>
    <w:rsid w:val="00543F47"/>
    <w:rsid w:val="00551A02"/>
    <w:rsid w:val="005534FA"/>
    <w:rsid w:val="00573B5F"/>
    <w:rsid w:val="00577C65"/>
    <w:rsid w:val="005C6F39"/>
    <w:rsid w:val="005D3A03"/>
    <w:rsid w:val="00635DAC"/>
    <w:rsid w:val="006E7653"/>
    <w:rsid w:val="007A4047"/>
    <w:rsid w:val="007C1702"/>
    <w:rsid w:val="008002C0"/>
    <w:rsid w:val="00823168"/>
    <w:rsid w:val="008C5323"/>
    <w:rsid w:val="008F3958"/>
    <w:rsid w:val="009A6A3B"/>
    <w:rsid w:val="009D78D6"/>
    <w:rsid w:val="009E6ADF"/>
    <w:rsid w:val="00A24B7E"/>
    <w:rsid w:val="00A71806"/>
    <w:rsid w:val="00A7344E"/>
    <w:rsid w:val="00AE7227"/>
    <w:rsid w:val="00B801F4"/>
    <w:rsid w:val="00B823AA"/>
    <w:rsid w:val="00B86BE0"/>
    <w:rsid w:val="00BA45DB"/>
    <w:rsid w:val="00BC3E20"/>
    <w:rsid w:val="00BF4184"/>
    <w:rsid w:val="00C0601E"/>
    <w:rsid w:val="00C15250"/>
    <w:rsid w:val="00C31D30"/>
    <w:rsid w:val="00C62196"/>
    <w:rsid w:val="00CD440F"/>
    <w:rsid w:val="00CD6E39"/>
    <w:rsid w:val="00CF6E91"/>
    <w:rsid w:val="00D072B0"/>
    <w:rsid w:val="00D2737B"/>
    <w:rsid w:val="00D55AEB"/>
    <w:rsid w:val="00D85002"/>
    <w:rsid w:val="00D856AA"/>
    <w:rsid w:val="00D85B68"/>
    <w:rsid w:val="00D96D52"/>
    <w:rsid w:val="00E6004D"/>
    <w:rsid w:val="00E80361"/>
    <w:rsid w:val="00E81978"/>
    <w:rsid w:val="00EB78C8"/>
    <w:rsid w:val="00EC15CD"/>
    <w:rsid w:val="00EF3457"/>
    <w:rsid w:val="00F11B09"/>
    <w:rsid w:val="00F11FED"/>
    <w:rsid w:val="00F14039"/>
    <w:rsid w:val="00F379B7"/>
    <w:rsid w:val="00F40A41"/>
    <w:rsid w:val="00F525FA"/>
    <w:rsid w:val="00F5527F"/>
    <w:rsid w:val="00FD2845"/>
    <w:rsid w:val="00FD3973"/>
    <w:rsid w:val="00FE36EF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672DB"/>
  <w15:chartTrackingRefBased/>
  <w15:docId w15:val="{E7595231-4EF7-3A44-9310-AF8316CF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6EF"/>
    <w:pPr>
      <w:spacing w:line="240" w:lineRule="auto"/>
      <w:ind w:firstLine="0"/>
    </w:pPr>
    <w:rPr>
      <w:rFonts w:ascii="Times New Roman" w:eastAsia="Times New Roman" w:hAnsi="Times New Roman" w:cs="Times New Roman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</w:style>
  <w:style w:type="paragraph" w:customStyle="1" w:styleId="Level3">
    <w:name w:val="Level 3"/>
    <w:basedOn w:val="TOC3"/>
    <w:link w:val="Level3CharChar"/>
    <w:qFormat/>
    <w:rsid w:val="00577C65"/>
    <w:pPr>
      <w:tabs>
        <w:tab w:val="right" w:leader="dot" w:pos="8630"/>
      </w:tabs>
      <w:spacing w:after="0"/>
      <w:ind w:left="400"/>
    </w:pPr>
    <w:rPr>
      <w:rFonts w:asciiTheme="majorHAnsi" w:hAnsiTheme="majorHAnsi"/>
      <w:i/>
      <w:iCs/>
      <w:sz w:val="20"/>
      <w:szCs w:val="20"/>
    </w:rPr>
  </w:style>
  <w:style w:type="paragraph" w:customStyle="1" w:styleId="TOCTitle">
    <w:name w:val="TOC Title"/>
    <w:basedOn w:val="Normal"/>
    <w:qFormat/>
    <w:rsid w:val="00577C65"/>
    <w:pPr>
      <w:spacing w:after="240"/>
      <w:jc w:val="center"/>
    </w:pPr>
    <w:rPr>
      <w:rFonts w:asciiTheme="majorHAnsi" w:hAnsiTheme="majorHAnsi"/>
      <w:b/>
    </w:rPr>
  </w:style>
  <w:style w:type="character" w:customStyle="1" w:styleId="Level3CharChar">
    <w:name w:val="Level 3 Char Char"/>
    <w:basedOn w:val="DefaultParagraphFont"/>
    <w:link w:val="Level3"/>
    <w:rsid w:val="00577C65"/>
    <w:rPr>
      <w:rFonts w:asciiTheme="majorHAnsi" w:eastAsia="Times New Roman" w:hAnsiTheme="majorHAnsi" w:cs="Times New Roman"/>
      <w:i/>
      <w:iCs/>
      <w:sz w:val="20"/>
      <w:szCs w:val="20"/>
      <w:lang w:eastAsia="en-US"/>
    </w:rPr>
  </w:style>
  <w:style w:type="paragraph" w:customStyle="1" w:styleId="Level1">
    <w:name w:val="Level 1"/>
    <w:basedOn w:val="TOC1"/>
    <w:link w:val="Level1Char"/>
    <w:qFormat/>
    <w:rsid w:val="00577C65"/>
    <w:pPr>
      <w:tabs>
        <w:tab w:val="right" w:leader="dot" w:pos="8630"/>
      </w:tabs>
      <w:spacing w:before="120" w:after="120"/>
    </w:pPr>
    <w:rPr>
      <w:rFonts w:asciiTheme="majorHAnsi" w:hAnsiTheme="majorHAnsi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577C65"/>
    <w:rPr>
      <w:rFonts w:asciiTheme="majorHAnsi" w:eastAsia="Times New Roman" w:hAnsiTheme="majorHAnsi" w:cs="Times New Roman"/>
      <w:b/>
      <w:bCs/>
      <w:caps/>
      <w:sz w:val="20"/>
      <w:szCs w:val="20"/>
      <w:lang w:eastAsia="en-US"/>
    </w:rPr>
  </w:style>
  <w:style w:type="paragraph" w:customStyle="1" w:styleId="Level2">
    <w:name w:val="Level 2"/>
    <w:basedOn w:val="TOC2"/>
    <w:link w:val="Level2Char"/>
    <w:qFormat/>
    <w:rsid w:val="00577C65"/>
    <w:pPr>
      <w:tabs>
        <w:tab w:val="right" w:leader="dot" w:pos="8630"/>
      </w:tabs>
      <w:spacing w:after="0"/>
      <w:ind w:left="200"/>
    </w:pPr>
    <w:rPr>
      <w:rFonts w:asciiTheme="majorHAnsi" w:hAnsiTheme="majorHAnsi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577C65"/>
    <w:rPr>
      <w:rFonts w:asciiTheme="majorHAnsi" w:eastAsia="Times New Roman" w:hAnsiTheme="majorHAnsi" w:cs="Times New Roman"/>
      <w:smallCaps/>
      <w:color w:val="000000"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77C65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577C6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7C6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77C6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C65"/>
    <w:rPr>
      <w:color w:val="605E5C"/>
      <w:shd w:val="clear" w:color="auto" w:fill="E1DFDD"/>
    </w:rPr>
  </w:style>
  <w:style w:type="paragraph" w:customStyle="1" w:styleId="alt">
    <w:name w:val="alt"/>
    <w:basedOn w:val="Normal"/>
    <w:rsid w:val="00281F18"/>
    <w:pPr>
      <w:spacing w:before="100" w:beforeAutospacing="1" w:after="100" w:afterAutospacing="1"/>
    </w:pPr>
  </w:style>
  <w:style w:type="character" w:customStyle="1" w:styleId="comment">
    <w:name w:val="comment"/>
    <w:basedOn w:val="DefaultParagraphFont"/>
    <w:rsid w:val="00281F18"/>
  </w:style>
  <w:style w:type="character" w:customStyle="1" w:styleId="keyword">
    <w:name w:val="keyword"/>
    <w:basedOn w:val="DefaultParagraphFont"/>
    <w:rsid w:val="00281F18"/>
  </w:style>
  <w:style w:type="character" w:customStyle="1" w:styleId="number">
    <w:name w:val="number"/>
    <w:basedOn w:val="DefaultParagraphFont"/>
    <w:rsid w:val="00281F18"/>
  </w:style>
  <w:style w:type="character" w:customStyle="1" w:styleId="string">
    <w:name w:val="string"/>
    <w:basedOn w:val="DefaultParagraphFont"/>
    <w:rsid w:val="00281F18"/>
  </w:style>
  <w:style w:type="character" w:styleId="PageNumber">
    <w:name w:val="page number"/>
    <w:basedOn w:val="DefaultParagraphFont"/>
    <w:uiPriority w:val="99"/>
    <w:semiHidden/>
    <w:unhideWhenUsed/>
    <w:rsid w:val="00E80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adata@uwindso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illasaadat/Documents/UWin%203Y2S/AeroEng/AirfoilProject/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33DCB1BA05634CB4CB02EC8B55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8B0B6-FCD8-464F-A6D2-A141A9E906A8}"/>
      </w:docPartPr>
      <w:docPartBody>
        <w:p w:rsidR="00B8577B" w:rsidRDefault="00B8577B">
          <w:pPr>
            <w:pStyle w:val="5333DCB1BA05634CB4CB02EC8B55475D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7B"/>
    <w:rsid w:val="0085696D"/>
    <w:rsid w:val="00B8577B"/>
    <w:rsid w:val="00F1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33DCB1BA05634CB4CB02EC8B55475D">
    <w:name w:val="5333DCB1BA05634CB4CB02EC8B55475D"/>
  </w:style>
  <w:style w:type="paragraph" w:customStyle="1" w:styleId="D1D02BBBAB7CE744884F785623E3228E">
    <w:name w:val="D1D02BBBAB7CE744884F785623E3228E"/>
  </w:style>
  <w:style w:type="paragraph" w:customStyle="1" w:styleId="AE25B54072191A458EBB9476928BD207">
    <w:name w:val="AE25B54072191A458EBB9476928BD207"/>
  </w:style>
  <w:style w:type="paragraph" w:customStyle="1" w:styleId="18663DBC31B27A478661CDEAC6863CCA">
    <w:name w:val="18663DBC31B27A478661CDEAC6863CCA"/>
  </w:style>
  <w:style w:type="paragraph" w:customStyle="1" w:styleId="D7ACF2B637465046B5B7F6FB36342EE5">
    <w:name w:val="D7ACF2B637465046B5B7F6FB36342EE5"/>
  </w:style>
  <w:style w:type="paragraph" w:customStyle="1" w:styleId="8B5E0B0B85F58745881B93ADA6B53B71">
    <w:name w:val="8B5E0B0B85F58745881B93ADA6B53B7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854048ACBAF6C42B3D03A3FA203C8DC">
    <w:name w:val="D854048ACBAF6C42B3D03A3FA203C8DC"/>
  </w:style>
  <w:style w:type="paragraph" w:customStyle="1" w:styleId="F709C61ABF76464B8F46C7EB4609FA73">
    <w:name w:val="F709C61ABF76464B8F46C7EB4609FA73"/>
  </w:style>
  <w:style w:type="paragraph" w:customStyle="1" w:styleId="0F2CD297DBD2494A94B1EDDBBF545D47">
    <w:name w:val="0F2CD297DBD2494A94B1EDDBBF545D47"/>
  </w:style>
  <w:style w:type="paragraph" w:customStyle="1" w:styleId="EF37705165566E4DA1C563F46A1F4A48">
    <w:name w:val="EF37705165566E4DA1C563F46A1F4A48"/>
  </w:style>
  <w:style w:type="paragraph" w:customStyle="1" w:styleId="BA0AE532C689684B81FB0C226BCD2F66">
    <w:name w:val="BA0AE532C689684B81FB0C226BCD2F66"/>
  </w:style>
  <w:style w:type="paragraph" w:customStyle="1" w:styleId="80534EF3298BED45BE627A3CAFF156C9">
    <w:name w:val="80534EF3298BED45BE627A3CAFF156C9"/>
  </w:style>
  <w:style w:type="paragraph" w:customStyle="1" w:styleId="F585AE3C2067EE499F6F9DE647347FA0">
    <w:name w:val="F585AE3C2067EE499F6F9DE647347FA0"/>
  </w:style>
  <w:style w:type="paragraph" w:customStyle="1" w:styleId="83F9F94B7B1297418E55C13BDCE80B81">
    <w:name w:val="83F9F94B7B1297418E55C13BDCE80B81"/>
  </w:style>
  <w:style w:type="paragraph" w:customStyle="1" w:styleId="BBE58FE8BE117246878152776D95611C">
    <w:name w:val="BBE58FE8BE117246878152776D95611C"/>
  </w:style>
  <w:style w:type="paragraph" w:customStyle="1" w:styleId="99921E773260264A8DEF9807BE374410">
    <w:name w:val="99921E773260264A8DEF9807BE374410"/>
  </w:style>
  <w:style w:type="paragraph" w:customStyle="1" w:styleId="EADFA75CC9DF38439FFCA4515723D9D4">
    <w:name w:val="EADFA75CC9DF38439FFCA4515723D9D4"/>
  </w:style>
  <w:style w:type="paragraph" w:customStyle="1" w:styleId="E4C19E42C63F2149ACEECBA50A0DADF5">
    <w:name w:val="E4C19E42C63F2149ACEECBA50A0DADF5"/>
  </w:style>
  <w:style w:type="paragraph" w:customStyle="1" w:styleId="5DAD98CBC53C7F46A4595B6BB5BDB2E8">
    <w:name w:val="5DAD98CBC53C7F46A4595B6BB5BDB2E8"/>
  </w:style>
  <w:style w:type="paragraph" w:customStyle="1" w:styleId="1083BC96A187D143A8ECA1C2DEBD3CAD">
    <w:name w:val="1083BC96A187D143A8ECA1C2DEBD3CAD"/>
  </w:style>
  <w:style w:type="paragraph" w:customStyle="1" w:styleId="43556F7A5C282D47BA58BD49D196C647">
    <w:name w:val="43556F7A5C282D47BA58BD49D196C647"/>
  </w:style>
  <w:style w:type="paragraph" w:customStyle="1" w:styleId="E9FEE090BD3F8F42BC1DC98C96B43D1B">
    <w:name w:val="E9FEE090BD3F8F42BC1DC98C96B43D1B"/>
  </w:style>
  <w:style w:type="paragraph" w:customStyle="1" w:styleId="3A85BA1D4690E542BE76358701B168FD">
    <w:name w:val="3A85BA1D4690E542BE76358701B168FD"/>
  </w:style>
  <w:style w:type="paragraph" w:customStyle="1" w:styleId="268CB9E8C8CFC84887E8A11176EE0073">
    <w:name w:val="268CB9E8C8CFC84887E8A11176EE0073"/>
  </w:style>
  <w:style w:type="paragraph" w:customStyle="1" w:styleId="9690269E9A77DE4EBE60E6AE36B2DEE7">
    <w:name w:val="9690269E9A77DE4EBE60E6AE36B2DEE7"/>
  </w:style>
  <w:style w:type="paragraph" w:customStyle="1" w:styleId="4C28F7CF73E22746B5786340040CBA60">
    <w:name w:val="4C28F7CF73E22746B5786340040CBA60"/>
  </w:style>
  <w:style w:type="paragraph" w:customStyle="1" w:styleId="973C294118129D44963E9DCAC09542AD">
    <w:name w:val="973C294118129D44963E9DCAC09542AD"/>
  </w:style>
  <w:style w:type="paragraph" w:customStyle="1" w:styleId="5FCC3B99BFE480439A66091A64A33CAF">
    <w:name w:val="5FCC3B99BFE480439A66091A64A33CAF"/>
  </w:style>
  <w:style w:type="paragraph" w:customStyle="1" w:styleId="9EAC3A4A09D8B64AB8A437D18672F49F">
    <w:name w:val="9EAC3A4A09D8B64AB8A437D18672F49F"/>
  </w:style>
  <w:style w:type="paragraph" w:customStyle="1" w:styleId="0F181A04DD7CF640BB731D8A8CE95F46">
    <w:name w:val="0F181A04DD7CF640BB731D8A8CE95F46"/>
  </w:style>
  <w:style w:type="paragraph" w:customStyle="1" w:styleId="B9A10FBB4FDC0643BFECE18B4CF9E0A4">
    <w:name w:val="B9A10FBB4FDC0643BFECE18B4CF9E0A4"/>
  </w:style>
  <w:style w:type="paragraph" w:customStyle="1" w:styleId="99FC7FC9AC0FCA42903C6B273BD86315">
    <w:name w:val="99FC7FC9AC0FCA42903C6B273BD86315"/>
  </w:style>
  <w:style w:type="paragraph" w:customStyle="1" w:styleId="F00DD53CD0476F44903196F101409F3F">
    <w:name w:val="F00DD53CD0476F44903196F101409F3F"/>
  </w:style>
  <w:style w:type="paragraph" w:customStyle="1" w:styleId="8876E7997AF7364E8F20A0539DDD2D47">
    <w:name w:val="8876E7997AF7364E8F20A0539DDD2D47"/>
  </w:style>
  <w:style w:type="paragraph" w:customStyle="1" w:styleId="4D425F04256E9142826637F0A219B519">
    <w:name w:val="4D425F04256E9142826637F0A219B519"/>
  </w:style>
  <w:style w:type="paragraph" w:customStyle="1" w:styleId="81725F41EED4734AB58D21A4345BAC85">
    <w:name w:val="81725F41EED4734AB58D21A4345BAC85"/>
  </w:style>
  <w:style w:type="paragraph" w:customStyle="1" w:styleId="9C2A8F0E49469B4E98D3BBE6854E75FD">
    <w:name w:val="9C2A8F0E49469B4E98D3BBE6854E75FD"/>
  </w:style>
  <w:style w:type="paragraph" w:customStyle="1" w:styleId="29F7967AE9A79F4099FC0B378CD3AE15">
    <w:name w:val="29F7967AE9A79F4099FC0B378CD3AE15"/>
  </w:style>
  <w:style w:type="paragraph" w:customStyle="1" w:styleId="638579A6F0ADE249B95448C503062A6F">
    <w:name w:val="638579A6F0ADE249B95448C503062A6F"/>
  </w:style>
  <w:style w:type="paragraph" w:customStyle="1" w:styleId="B94571A6FE332B41846D6ACF116A352A">
    <w:name w:val="B94571A6FE332B41846D6ACF116A352A"/>
  </w:style>
  <w:style w:type="paragraph" w:customStyle="1" w:styleId="76F09E55F88F014BA79E418A2B907E3C">
    <w:name w:val="76F09E55F88F014BA79E418A2B907E3C"/>
  </w:style>
  <w:style w:type="paragraph" w:customStyle="1" w:styleId="A775E509AABC8743AC8712724F8948EE">
    <w:name w:val="A775E509AABC8743AC8712724F8948EE"/>
  </w:style>
  <w:style w:type="paragraph" w:customStyle="1" w:styleId="50D65DB5643C5946AD650ABE40507D38">
    <w:name w:val="50D65DB5643C5946AD650ABE40507D38"/>
  </w:style>
  <w:style w:type="paragraph" w:customStyle="1" w:styleId="BF7015968F685A4AB541E115B77D6771">
    <w:name w:val="BF7015968F685A4AB541E115B77D6771"/>
  </w:style>
  <w:style w:type="paragraph" w:customStyle="1" w:styleId="73D857B13F88344CBB6BCA0568A69D97">
    <w:name w:val="73D857B13F88344CBB6BCA0568A69D97"/>
  </w:style>
  <w:style w:type="paragraph" w:customStyle="1" w:styleId="8FC433957176FD419B4ABC2B881772C7">
    <w:name w:val="8FC433957176FD419B4ABC2B881772C7"/>
  </w:style>
  <w:style w:type="paragraph" w:customStyle="1" w:styleId="895734C3799BC240B80CB7E41D09EE55">
    <w:name w:val="895734C3799BC240B80CB7E41D09EE55"/>
  </w:style>
  <w:style w:type="paragraph" w:customStyle="1" w:styleId="3AC7F6420E389141A8123496B05F0628">
    <w:name w:val="3AC7F6420E389141A8123496B05F0628"/>
  </w:style>
  <w:style w:type="paragraph" w:customStyle="1" w:styleId="7B011C14CEF3E848B854632844281665">
    <w:name w:val="7B011C14CEF3E848B854632844281665"/>
  </w:style>
  <w:style w:type="paragraph" w:customStyle="1" w:styleId="34BDA15970C2FC40B1C65F18D66E892E">
    <w:name w:val="34BDA15970C2FC40B1C65F18D66E892E"/>
  </w:style>
  <w:style w:type="paragraph" w:customStyle="1" w:styleId="2A548F6E3D2C5849AD6F2762242021F1">
    <w:name w:val="2A548F6E3D2C5849AD6F2762242021F1"/>
  </w:style>
  <w:style w:type="paragraph" w:customStyle="1" w:styleId="20581BCBEAA91E468FC182E1B99521AE">
    <w:name w:val="20581BCBEAA91E468FC182E1B99521AE"/>
  </w:style>
  <w:style w:type="paragraph" w:customStyle="1" w:styleId="EF04809E055EB04183CBC1EE8396C790">
    <w:name w:val="EF04809E055EB04183CBC1EE8396C790"/>
  </w:style>
  <w:style w:type="paragraph" w:customStyle="1" w:styleId="6D9111BEE284134296D42EEF8ED50119">
    <w:name w:val="6D9111BEE284134296D42EEF8ED50119"/>
  </w:style>
  <w:style w:type="paragraph" w:customStyle="1" w:styleId="EB9B6B136849D24083B73B01FF8681B6">
    <w:name w:val="EB9B6B136849D24083B73B01FF8681B6"/>
  </w:style>
  <w:style w:type="paragraph" w:customStyle="1" w:styleId="1B1C866B83652F419F40227FFC061579">
    <w:name w:val="1B1C866B83652F419F40227FFC061579"/>
  </w:style>
  <w:style w:type="paragraph" w:customStyle="1" w:styleId="D3DF2F7C74BF244AB3B2B091CBE47755">
    <w:name w:val="D3DF2F7C74BF244AB3B2B091CBE47755"/>
  </w:style>
  <w:style w:type="paragraph" w:customStyle="1" w:styleId="3E993E8406F7D944818E99B553DBF00B">
    <w:name w:val="3E993E8406F7D944818E99B553DBF00B"/>
  </w:style>
  <w:style w:type="paragraph" w:customStyle="1" w:styleId="98348C932504C7478B2778C46F44E92A">
    <w:name w:val="98348C932504C7478B2778C46F44E92A"/>
  </w:style>
  <w:style w:type="paragraph" w:customStyle="1" w:styleId="D976C93CFF7B5640BF7A96AF89705CA8">
    <w:name w:val="D976C93CFF7B5640BF7A96AF89705CA8"/>
  </w:style>
  <w:style w:type="paragraph" w:customStyle="1" w:styleId="1D2AC0850FA6DC45B5AACEBB6E529903">
    <w:name w:val="1D2AC0850FA6DC45B5AACEBB6E529903"/>
  </w:style>
  <w:style w:type="paragraph" w:customStyle="1" w:styleId="201DAED6F7EB0C46A75E8C0B0BD6A742">
    <w:name w:val="201DAED6F7EB0C46A75E8C0B0BD6A742"/>
  </w:style>
  <w:style w:type="paragraph" w:customStyle="1" w:styleId="705614753D873C43AFC1DD38298E74D1">
    <w:name w:val="705614753D873C43AFC1DD38298E74D1"/>
  </w:style>
  <w:style w:type="paragraph" w:customStyle="1" w:styleId="Level1">
    <w:name w:val="Level 1"/>
    <w:basedOn w:val="TOC1"/>
    <w:link w:val="Level1Char"/>
    <w:rsid w:val="00B8577B"/>
    <w:pPr>
      <w:tabs>
        <w:tab w:val="right" w:leader="dot" w:pos="8630"/>
      </w:tabs>
      <w:spacing w:before="120" w:after="120"/>
    </w:pPr>
    <w:rPr>
      <w:rFonts w:asciiTheme="majorHAnsi" w:eastAsia="Times New Roman" w:hAnsiTheme="majorHAnsi" w:cs="Times New Roman"/>
      <w:b/>
      <w:bCs/>
      <w:caps/>
      <w:sz w:val="20"/>
      <w:szCs w:val="20"/>
      <w:lang w:val="en-US"/>
    </w:rPr>
  </w:style>
  <w:style w:type="character" w:customStyle="1" w:styleId="Level1Char">
    <w:name w:val="Level 1 Char"/>
    <w:basedOn w:val="DefaultParagraphFont"/>
    <w:link w:val="Level1"/>
    <w:rsid w:val="00B8577B"/>
    <w:rPr>
      <w:rFonts w:asciiTheme="majorHAnsi" w:eastAsia="Times New Roman" w:hAnsiTheme="majorHAnsi" w:cs="Times New Roman"/>
      <w:b/>
      <w:bCs/>
      <w:caps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8577B"/>
    <w:pPr>
      <w:spacing w:after="100"/>
    </w:pPr>
  </w:style>
  <w:style w:type="paragraph" w:customStyle="1" w:styleId="1806D7480CC1DE4882801B15BB4D95DD">
    <w:name w:val="1806D7480CC1DE4882801B15BB4D95DD"/>
    <w:rsid w:val="00B8577B"/>
  </w:style>
  <w:style w:type="paragraph" w:customStyle="1" w:styleId="9EFB06463D5D5D4DBD828D6311EAE926">
    <w:name w:val="9EFB06463D5D5D4DBD828D6311EAE926"/>
    <w:rsid w:val="00B8577B"/>
  </w:style>
  <w:style w:type="paragraph" w:customStyle="1" w:styleId="Level2">
    <w:name w:val="Level 2"/>
    <w:basedOn w:val="TOC2"/>
    <w:link w:val="Level2Char"/>
    <w:rsid w:val="00B8577B"/>
    <w:pPr>
      <w:spacing w:after="0"/>
      <w:ind w:left="200"/>
    </w:pPr>
    <w:rPr>
      <w:rFonts w:asciiTheme="majorHAnsi" w:eastAsia="Times New Roman" w:hAnsiTheme="majorHAnsi" w:cs="Times New Roman"/>
      <w:smallCaps/>
      <w:sz w:val="20"/>
      <w:szCs w:val="20"/>
      <w:lang w:val="en-US"/>
    </w:rPr>
  </w:style>
  <w:style w:type="character" w:customStyle="1" w:styleId="Level2Char">
    <w:name w:val="Level 2 Char"/>
    <w:basedOn w:val="DefaultParagraphFont"/>
    <w:link w:val="Level2"/>
    <w:rsid w:val="00B8577B"/>
    <w:rPr>
      <w:rFonts w:asciiTheme="majorHAnsi" w:eastAsia="Times New Roman" w:hAnsiTheme="majorHAnsi" w:cs="Times New Roman"/>
      <w:small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8577B"/>
    <w:pPr>
      <w:spacing w:after="100"/>
      <w:ind w:left="240"/>
    </w:pPr>
  </w:style>
  <w:style w:type="paragraph" w:customStyle="1" w:styleId="A1FCBC0C154D1149B136DE6F3F279FD2">
    <w:name w:val="A1FCBC0C154D1149B136DE6F3F279FD2"/>
    <w:rsid w:val="00B8577B"/>
  </w:style>
  <w:style w:type="paragraph" w:customStyle="1" w:styleId="FC98D2A1F6025D498C9EF76A9D3CD9B9">
    <w:name w:val="FC98D2A1F6025D498C9EF76A9D3CD9B9"/>
    <w:rsid w:val="00B8577B"/>
  </w:style>
  <w:style w:type="paragraph" w:customStyle="1" w:styleId="Level3">
    <w:name w:val="Level 3"/>
    <w:basedOn w:val="TOC3"/>
    <w:link w:val="Level3CharChar"/>
    <w:rsid w:val="00B8577B"/>
    <w:pPr>
      <w:spacing w:after="0"/>
      <w:ind w:left="400"/>
    </w:pPr>
    <w:rPr>
      <w:rFonts w:asciiTheme="majorHAnsi" w:eastAsia="Times New Roman" w:hAnsiTheme="majorHAnsi" w:cs="Times New Roman"/>
      <w:i/>
      <w:iCs/>
      <w:sz w:val="20"/>
      <w:szCs w:val="20"/>
      <w:lang w:val="en-US"/>
    </w:rPr>
  </w:style>
  <w:style w:type="character" w:customStyle="1" w:styleId="Level3CharChar">
    <w:name w:val="Level 3 Char Char"/>
    <w:basedOn w:val="DefaultParagraphFont"/>
    <w:link w:val="Level3"/>
    <w:rsid w:val="00B8577B"/>
    <w:rPr>
      <w:rFonts w:asciiTheme="majorHAnsi" w:eastAsia="Times New Roman" w:hAnsiTheme="majorHAnsi" w:cs="Times New Roman"/>
      <w:i/>
      <w:iC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8577B"/>
    <w:pPr>
      <w:spacing w:after="100"/>
      <w:ind w:left="480"/>
    </w:pPr>
  </w:style>
  <w:style w:type="paragraph" w:customStyle="1" w:styleId="7E3A55A251A81E49B4DAB225EAD65DC4">
    <w:name w:val="7E3A55A251A81E49B4DAB225EAD65DC4"/>
    <w:rsid w:val="00B8577B"/>
  </w:style>
  <w:style w:type="paragraph" w:customStyle="1" w:styleId="14238711F3F0CA4CB3C71D9248302D71">
    <w:name w:val="14238711F3F0CA4CB3C71D9248302D71"/>
    <w:rsid w:val="00B8577B"/>
  </w:style>
  <w:style w:type="paragraph" w:customStyle="1" w:styleId="8ACECB7DF915B14598C39ECB54261F44">
    <w:name w:val="8ACECB7DF915B14598C39ECB54261F44"/>
    <w:rsid w:val="00B8577B"/>
  </w:style>
  <w:style w:type="paragraph" w:customStyle="1" w:styleId="CFD4F6E5C1DDA948AF485597A4C80E35">
    <w:name w:val="CFD4F6E5C1DDA948AF485597A4C80E35"/>
    <w:rsid w:val="00B8577B"/>
  </w:style>
  <w:style w:type="paragraph" w:customStyle="1" w:styleId="BB8AF72CF37171469AD3A4571F771DC7">
    <w:name w:val="BB8AF72CF37171469AD3A4571F771DC7"/>
    <w:rsid w:val="00B8577B"/>
  </w:style>
  <w:style w:type="paragraph" w:customStyle="1" w:styleId="A0D7ED708FB11A4DA2D73525D2888A50">
    <w:name w:val="A0D7ED708FB11A4DA2D73525D2888A50"/>
    <w:rsid w:val="00B8577B"/>
  </w:style>
  <w:style w:type="paragraph" w:customStyle="1" w:styleId="F394378714B1114294D70307D138CA64">
    <w:name w:val="F394378714B1114294D70307D138CA64"/>
    <w:rsid w:val="00B8577B"/>
  </w:style>
  <w:style w:type="paragraph" w:customStyle="1" w:styleId="FB7A2D71E55632499A73D26D95212A53">
    <w:name w:val="FB7A2D71E55632499A73D26D95212A53"/>
    <w:rsid w:val="00B8577B"/>
  </w:style>
  <w:style w:type="paragraph" w:customStyle="1" w:styleId="F801447824E1AA45B1648E6E07B021C0">
    <w:name w:val="F801447824E1AA45B1648E6E07B021C0"/>
    <w:rsid w:val="00B8577B"/>
  </w:style>
  <w:style w:type="paragraph" w:customStyle="1" w:styleId="B32CB1B6C8AB4444B5832BAF6BE7AC4F">
    <w:name w:val="B32CB1B6C8AB4444B5832BAF6BE7AC4F"/>
    <w:rsid w:val="00B8577B"/>
  </w:style>
  <w:style w:type="paragraph" w:customStyle="1" w:styleId="449B9B51DDCAA64A9A80A23D19932D1A">
    <w:name w:val="449B9B51DDCAA64A9A80A23D19932D1A"/>
    <w:rsid w:val="00B8577B"/>
  </w:style>
  <w:style w:type="paragraph" w:customStyle="1" w:styleId="1C59BDF7CB69484CA5DD476C93491F0D">
    <w:name w:val="1C59BDF7CB69484CA5DD476C93491F0D"/>
    <w:rsid w:val="00B8577B"/>
  </w:style>
  <w:style w:type="paragraph" w:customStyle="1" w:styleId="59E8A3601A51E546ACE0F77E7178584D">
    <w:name w:val="59E8A3601A51E546ACE0F77E7178584D"/>
    <w:rsid w:val="00B8577B"/>
  </w:style>
  <w:style w:type="paragraph" w:customStyle="1" w:styleId="65F01744D64C814BAE9A6375F6926647">
    <w:name w:val="65F01744D64C814BAE9A6375F6926647"/>
    <w:rsid w:val="00B8577B"/>
  </w:style>
  <w:style w:type="paragraph" w:customStyle="1" w:styleId="3F481A57F44F5A468EF92E4FF709FB75">
    <w:name w:val="3F481A57F44F5A468EF92E4FF709FB75"/>
    <w:rsid w:val="00B8577B"/>
  </w:style>
  <w:style w:type="paragraph" w:customStyle="1" w:styleId="69BC261A4753874AA901B2DDBBF79B4F">
    <w:name w:val="69BC261A4753874AA901B2DDBBF79B4F"/>
    <w:rsid w:val="00B8577B"/>
  </w:style>
  <w:style w:type="paragraph" w:customStyle="1" w:styleId="B6DEF76A162F9145BD92A38AA1079F01">
    <w:name w:val="B6DEF76A162F9145BD92A38AA1079F01"/>
    <w:rsid w:val="00B8577B"/>
  </w:style>
  <w:style w:type="paragraph" w:customStyle="1" w:styleId="7D68AE143BE73641B0F4AD1BEBBAC819">
    <w:name w:val="7D68AE143BE73641B0F4AD1BEBBAC819"/>
    <w:rsid w:val="00B8577B"/>
  </w:style>
  <w:style w:type="paragraph" w:customStyle="1" w:styleId="537C894CD06E744FA78D6C1364E1A5B0">
    <w:name w:val="537C894CD06E744FA78D6C1364E1A5B0"/>
    <w:rsid w:val="00B8577B"/>
  </w:style>
  <w:style w:type="paragraph" w:customStyle="1" w:styleId="ECF49EC0516A5D428B62497A0F6B8524">
    <w:name w:val="ECF49EC0516A5D428B62497A0F6B8524"/>
    <w:rsid w:val="00B8577B"/>
  </w:style>
  <w:style w:type="paragraph" w:customStyle="1" w:styleId="B9329EABA9E22C45A35F1687A675F048">
    <w:name w:val="B9329EABA9E22C45A35F1687A675F048"/>
    <w:rsid w:val="00B8577B"/>
  </w:style>
  <w:style w:type="paragraph" w:customStyle="1" w:styleId="65FA34E4CD9D0D42B0004E5A2F10A7AA">
    <w:name w:val="65FA34E4CD9D0D42B0004E5A2F10A7AA"/>
    <w:rsid w:val="00B8577B"/>
  </w:style>
  <w:style w:type="paragraph" w:customStyle="1" w:styleId="CAFA481ED04E6343A9FEA4A01B5158A5">
    <w:name w:val="CAFA481ED04E6343A9FEA4A01B5158A5"/>
    <w:rsid w:val="00B8577B"/>
  </w:style>
  <w:style w:type="paragraph" w:customStyle="1" w:styleId="82EC2BE0A3F3034CA47823B61D630EC3">
    <w:name w:val="82EC2BE0A3F3034CA47823B61D630EC3"/>
    <w:rsid w:val="00B8577B"/>
  </w:style>
  <w:style w:type="paragraph" w:customStyle="1" w:styleId="496B1DB96A02B6468AC7020069088DF0">
    <w:name w:val="496B1DB96A02B6468AC7020069088DF0"/>
    <w:rsid w:val="00B8577B"/>
  </w:style>
  <w:style w:type="paragraph" w:customStyle="1" w:styleId="983B934AC5976243B7EE83D2BDE8800D">
    <w:name w:val="983B934AC5976243B7EE83D2BDE8800D"/>
    <w:rsid w:val="00B8577B"/>
  </w:style>
  <w:style w:type="paragraph" w:customStyle="1" w:styleId="282BF57E6A64044B950113F37EF6AEE7">
    <w:name w:val="282BF57E6A64044B950113F37EF6AEE7"/>
    <w:rsid w:val="00B8577B"/>
  </w:style>
  <w:style w:type="paragraph" w:customStyle="1" w:styleId="98A251A5C1BE2B4FB1BB2026904C2CD6">
    <w:name w:val="98A251A5C1BE2B4FB1BB2026904C2CD6"/>
    <w:rsid w:val="00B8577B"/>
  </w:style>
  <w:style w:type="paragraph" w:customStyle="1" w:styleId="087E26D4C4005546820EB157C9B972E7">
    <w:name w:val="087E26D4C4005546820EB157C9B972E7"/>
    <w:rsid w:val="00B8577B"/>
  </w:style>
  <w:style w:type="paragraph" w:customStyle="1" w:styleId="71F0E50655363045B9D642A5D0412147">
    <w:name w:val="71F0E50655363045B9D642A5D0412147"/>
    <w:rsid w:val="00B8577B"/>
  </w:style>
  <w:style w:type="paragraph" w:customStyle="1" w:styleId="97FC1185A43B13429557E02565F9B302">
    <w:name w:val="97FC1185A43B13429557E02565F9B302"/>
    <w:rsid w:val="00B8577B"/>
  </w:style>
  <w:style w:type="paragraph" w:customStyle="1" w:styleId="54808A26311BCE4D95C9F27E766AC76D">
    <w:name w:val="54808A26311BCE4D95C9F27E766AC76D"/>
    <w:rsid w:val="00B8577B"/>
  </w:style>
  <w:style w:type="paragraph" w:customStyle="1" w:styleId="AB2E4F5A04E4534DAE27BB99BEA9B899">
    <w:name w:val="AB2E4F5A04E4534DAE27BB99BEA9B899"/>
    <w:rsid w:val="00B8577B"/>
  </w:style>
  <w:style w:type="paragraph" w:customStyle="1" w:styleId="5745867A1817F143AC21BB2BF11C9283">
    <w:name w:val="5745867A1817F143AC21BB2BF11C9283"/>
    <w:rsid w:val="00B8577B"/>
  </w:style>
  <w:style w:type="paragraph" w:customStyle="1" w:styleId="CC4842F8C508D24995903792D51187CE">
    <w:name w:val="CC4842F8C508D24995903792D51187CE"/>
    <w:rsid w:val="00B8577B"/>
  </w:style>
  <w:style w:type="paragraph" w:customStyle="1" w:styleId="63DDAEE97B5E004BAB9B293A92A6C7E1">
    <w:name w:val="63DDAEE97B5E004BAB9B293A92A6C7E1"/>
    <w:rsid w:val="00B8577B"/>
  </w:style>
  <w:style w:type="paragraph" w:customStyle="1" w:styleId="9ACF9C72FA0F784286115050A0659DF1">
    <w:name w:val="9ACF9C72FA0F784286115050A0659DF1"/>
    <w:rsid w:val="00B8577B"/>
  </w:style>
  <w:style w:type="paragraph" w:customStyle="1" w:styleId="5CC467B5374CA84C93370129D29A5FE1">
    <w:name w:val="5CC467B5374CA84C93370129D29A5FE1"/>
    <w:rsid w:val="00B8577B"/>
  </w:style>
  <w:style w:type="paragraph" w:customStyle="1" w:styleId="15D2FE9F1E866C409255FD6A20510A17">
    <w:name w:val="15D2FE9F1E866C409255FD6A20510A17"/>
    <w:rsid w:val="00B8577B"/>
  </w:style>
  <w:style w:type="paragraph" w:customStyle="1" w:styleId="AB3E5C3B0935DF4FB7660F2E0D5F51DD">
    <w:name w:val="AB3E5C3B0935DF4FB7660F2E0D5F51DD"/>
    <w:rsid w:val="00B8577B"/>
  </w:style>
  <w:style w:type="paragraph" w:customStyle="1" w:styleId="7AE768A1EB99174A857D1D65372E6C8A">
    <w:name w:val="7AE768A1EB99174A857D1D65372E6C8A"/>
    <w:rsid w:val="00B8577B"/>
  </w:style>
  <w:style w:type="paragraph" w:customStyle="1" w:styleId="C1E1B1499394434B85F8734BE5EC6AB5">
    <w:name w:val="C1E1B1499394434B85F8734BE5EC6AB5"/>
    <w:rsid w:val="00B8577B"/>
  </w:style>
  <w:style w:type="paragraph" w:customStyle="1" w:styleId="BA3F8B8E0F7AAB4288BB948FD439CA34">
    <w:name w:val="BA3F8B8E0F7AAB4288BB948FD439CA34"/>
    <w:rsid w:val="00B8577B"/>
  </w:style>
  <w:style w:type="paragraph" w:customStyle="1" w:styleId="635D9636C7CF6847A42BB343B7C1E2AA">
    <w:name w:val="635D9636C7CF6847A42BB343B7C1E2AA"/>
    <w:rsid w:val="00B8577B"/>
  </w:style>
  <w:style w:type="paragraph" w:customStyle="1" w:styleId="DC52133E2C181C4497A6FCF30377E889">
    <w:name w:val="DC52133E2C181C4497A6FCF30377E889"/>
    <w:rsid w:val="00B8577B"/>
  </w:style>
  <w:style w:type="paragraph" w:customStyle="1" w:styleId="1CE0040DD4C9E64AAE333547DBCE3816">
    <w:name w:val="1CE0040DD4C9E64AAE333547DBCE3816"/>
    <w:rsid w:val="00B8577B"/>
  </w:style>
  <w:style w:type="paragraph" w:customStyle="1" w:styleId="29CEF9895B492B4285B78ABB34ECE4C2">
    <w:name w:val="29CEF9895B492B4285B78ABB34ECE4C2"/>
    <w:rsid w:val="00B8577B"/>
  </w:style>
  <w:style w:type="paragraph" w:customStyle="1" w:styleId="CDCA6A9C989F8B48B55709E4D15D1CE1">
    <w:name w:val="CDCA6A9C989F8B48B55709E4D15D1CE1"/>
    <w:rsid w:val="00B8577B"/>
  </w:style>
  <w:style w:type="paragraph" w:customStyle="1" w:styleId="2E800DBD78981A448BEF7102C1038967">
    <w:name w:val="2E800DBD78981A448BEF7102C1038967"/>
    <w:rsid w:val="00B8577B"/>
  </w:style>
  <w:style w:type="paragraph" w:customStyle="1" w:styleId="178409A02424F34091ED37E2C8579DBA">
    <w:name w:val="178409A02424F34091ED37E2C8579DBA"/>
    <w:rsid w:val="00B8577B"/>
  </w:style>
  <w:style w:type="paragraph" w:customStyle="1" w:styleId="A5FFC04DC50387448D62542555914AC9">
    <w:name w:val="A5FFC04DC50387448D62542555914AC9"/>
    <w:rsid w:val="00B8577B"/>
  </w:style>
  <w:style w:type="paragraph" w:customStyle="1" w:styleId="8B8EFC147812614CA783120EDA47E6F7">
    <w:name w:val="8B8EFC147812614CA783120EDA47E6F7"/>
    <w:rsid w:val="00B8577B"/>
  </w:style>
  <w:style w:type="character" w:styleId="PlaceholderText">
    <w:name w:val="Placeholder Text"/>
    <w:basedOn w:val="DefaultParagraphFont"/>
    <w:uiPriority w:val="99"/>
    <w:semiHidden/>
    <w:rsid w:val="0085696D"/>
    <w:rPr>
      <w:color w:val="404040" w:themeColor="text1" w:themeTint="BF"/>
    </w:rPr>
  </w:style>
  <w:style w:type="paragraph" w:customStyle="1" w:styleId="0C253A3EE4073248AB57AB5A9769C52C">
    <w:name w:val="0C253A3EE4073248AB57AB5A9769C52C"/>
    <w:rsid w:val="00B8577B"/>
  </w:style>
  <w:style w:type="paragraph" w:customStyle="1" w:styleId="16BDE00288389A41874492D08CADEAA0">
    <w:name w:val="16BDE00288389A41874492D08CADEAA0"/>
    <w:rsid w:val="00B8577B"/>
  </w:style>
  <w:style w:type="paragraph" w:customStyle="1" w:styleId="37A0D0656EBEA744A8212D38F363423C">
    <w:name w:val="37A0D0656EBEA744A8212D38F363423C"/>
    <w:rsid w:val="00B8577B"/>
  </w:style>
  <w:style w:type="paragraph" w:customStyle="1" w:styleId="6338C6AE63CD5141A83C5776FEDF8875">
    <w:name w:val="6338C6AE63CD5141A83C5776FEDF8875"/>
    <w:rsid w:val="00B8577B"/>
  </w:style>
  <w:style w:type="paragraph" w:customStyle="1" w:styleId="53C52C39E47DA44590C10C35D133AE50">
    <w:name w:val="53C52C39E47DA44590C10C35D133AE50"/>
    <w:rsid w:val="00B8577B"/>
  </w:style>
  <w:style w:type="paragraph" w:customStyle="1" w:styleId="195BED63BF3F7B428A94E1037EFCF23B">
    <w:name w:val="195BED63BF3F7B428A94E1037EFCF23B"/>
    <w:rsid w:val="00B8577B"/>
  </w:style>
  <w:style w:type="paragraph" w:customStyle="1" w:styleId="6F2F7B77BE95F2408AD3DCDE2A254302">
    <w:name w:val="6F2F7B77BE95F2408AD3DCDE2A254302"/>
    <w:rsid w:val="00B8577B"/>
  </w:style>
  <w:style w:type="paragraph" w:customStyle="1" w:styleId="8223B12B58316140B6BFF97D06C8D46B">
    <w:name w:val="8223B12B58316140B6BFF97D06C8D46B"/>
    <w:rsid w:val="00B8577B"/>
  </w:style>
  <w:style w:type="paragraph" w:customStyle="1" w:styleId="8E9BC1FA41532F41917A5B1AFAFFD1C2">
    <w:name w:val="8E9BC1FA41532F41917A5B1AFAFFD1C2"/>
    <w:rsid w:val="00B8577B"/>
  </w:style>
  <w:style w:type="paragraph" w:customStyle="1" w:styleId="7307DC8C6F97714A9C68CC6A7A83106A">
    <w:name w:val="7307DC8C6F97714A9C68CC6A7A83106A"/>
    <w:rsid w:val="00B8577B"/>
  </w:style>
  <w:style w:type="paragraph" w:customStyle="1" w:styleId="6E1DEE3B6060014FB7AE17069447E254">
    <w:name w:val="6E1DEE3B6060014FB7AE17069447E254"/>
    <w:rsid w:val="00B8577B"/>
  </w:style>
  <w:style w:type="paragraph" w:customStyle="1" w:styleId="0B22BD3E9604CA4F93081DFC57803D00">
    <w:name w:val="0B22BD3E9604CA4F93081DFC57803D00"/>
    <w:rsid w:val="00B8577B"/>
  </w:style>
  <w:style w:type="paragraph" w:customStyle="1" w:styleId="B1A0B8A062BEB644918912634996C0FF">
    <w:name w:val="B1A0B8A062BEB644918912634996C0FF"/>
    <w:rsid w:val="00B8577B"/>
  </w:style>
  <w:style w:type="paragraph" w:customStyle="1" w:styleId="47B726255C629149BFD7CB0FE380774A">
    <w:name w:val="47B726255C629149BFD7CB0FE380774A"/>
    <w:rsid w:val="00B85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5E7B16F-7FCA-6345-83CB-DBC2D998B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35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MECH-3670 Aerospace Engineering Fundamentals
Airfoil Aerodynamics Project</vt:lpstr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MECH-3670 Aerospace Engineering Fundamentals
Comparison of Measured and Predicted Turbojet Engine Performance</dc:title>
  <dc:subject/>
  <dc:creator>Microsoft Office User</dc:creator>
  <cp:keywords/>
  <dc:description/>
  <cp:lastModifiedBy>Atilla Saadat</cp:lastModifiedBy>
  <cp:revision>4</cp:revision>
  <dcterms:created xsi:type="dcterms:W3CDTF">2019-07-03T13:28:00Z</dcterms:created>
  <dcterms:modified xsi:type="dcterms:W3CDTF">2019-07-14T06:42:00Z</dcterms:modified>
</cp:coreProperties>
</file>